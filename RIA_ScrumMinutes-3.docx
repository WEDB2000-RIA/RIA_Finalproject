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C801EC">
        <w:rPr>
          <w:rFonts w:ascii="Calibri" w:hAnsi="Calibri" w:cs="Arial"/>
          <w:b/>
          <w:sz w:val="28"/>
          <w:szCs w:val="28"/>
        </w:rPr>
        <w:t>-- 3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C801EC">
        <w:rPr>
          <w:rFonts w:cs="Arial"/>
          <w:bCs/>
        </w:rPr>
        <w:t>March.29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C801EC">
        <w:rPr>
          <w:rFonts w:cs="Arial"/>
          <w:bCs/>
        </w:rPr>
        <w:t>9</w:t>
      </w:r>
      <w:r w:rsidRPr="00EE718D">
        <w:rPr>
          <w:rFonts w:cs="Arial"/>
        </w:rPr>
        <w:t>:</w:t>
      </w:r>
      <w:r w:rsidR="00C801EC">
        <w:rPr>
          <w:rFonts w:cs="Arial"/>
        </w:rPr>
        <w:t>15</w:t>
      </w:r>
      <w:r w:rsidRPr="00EE718D">
        <w:rPr>
          <w:rFonts w:cs="Arial"/>
        </w:rPr>
        <w:t>-</w:t>
      </w:r>
      <w:r w:rsidR="00C801EC">
        <w:rPr>
          <w:rFonts w:cs="Arial"/>
        </w:rPr>
        <w:t>9</w:t>
      </w:r>
      <w:r w:rsidR="00E120D6">
        <w:rPr>
          <w:rFonts w:cs="Arial"/>
        </w:rPr>
        <w:t>:</w:t>
      </w:r>
      <w:r w:rsidR="00C801EC">
        <w:rPr>
          <w:rFonts w:cs="Arial"/>
        </w:rPr>
        <w:t>4</w:t>
      </w:r>
      <w:r w:rsidR="00F553C5">
        <w:rPr>
          <w:rFonts w:cs="Arial"/>
        </w:rPr>
        <w:t>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0442E5">
        <w:rPr>
          <w:rFonts w:cs="Arial"/>
        </w:rPr>
        <w:t>D315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A40688">
        <w:rPr>
          <w:rFonts w:cs="Arial"/>
          <w:bCs/>
        </w:rPr>
        <w:t>Divide the work and naming functions and variables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0145D6" w:rsidP="00761CD4">
            <w:hyperlink r:id="rId7" w:history="1">
              <w:r w:rsidR="00550E4E" w:rsidRPr="00E302E3">
                <w:rPr>
                  <w:rStyle w:val="a3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0442E5">
              <w:t>aughan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0145D6" w:rsidP="00761CD4">
            <w:hyperlink r:id="rId8" w:history="1">
              <w:r w:rsidR="006A4D84" w:rsidRPr="00DD3172">
                <w:rPr>
                  <w:rStyle w:val="a3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0145D6" w:rsidP="00761CD4">
            <w:hyperlink r:id="rId9" w:history="1">
              <w:r w:rsidR="006A4D84" w:rsidRPr="00DD3172">
                <w:rPr>
                  <w:rStyle w:val="a3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</w:t>
      </w:r>
      <w:r w:rsidR="000442E5">
        <w:rPr>
          <w:rFonts w:cs="Arial"/>
        </w:rPr>
        <w:t xml:space="preserve"> every week at first class of RIA</w:t>
      </w:r>
      <w:r>
        <w:rPr>
          <w:rFonts w:cs="Arial"/>
        </w:rPr>
        <w:t xml:space="preserve">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0442E5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and share on GitH</w:t>
      </w:r>
      <w:r w:rsidR="008E6B64">
        <w:rPr>
          <w:rFonts w:cs="Arial"/>
        </w:rPr>
        <w:t>ub.</w:t>
      </w:r>
    </w:p>
    <w:p w:rsidR="00550E4E" w:rsidRPr="000442E5" w:rsidRDefault="00550E4E" w:rsidP="000442E5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  <w:bookmarkStart w:id="0" w:name="OLE_LINK1"/>
      <w:bookmarkStart w:id="1" w:name="OLE_LINK2"/>
    </w:p>
    <w:bookmarkEnd w:id="0"/>
    <w:bookmarkEnd w:id="1"/>
    <w:p w:rsidR="00550E4E" w:rsidRPr="00EE718D" w:rsidRDefault="00A40688" w:rsidP="00550E4E">
      <w:pPr>
        <w:numPr>
          <w:ilvl w:val="0"/>
          <w:numId w:val="20"/>
        </w:numPr>
      </w:pPr>
      <w:r>
        <w:rPr>
          <w:rFonts w:cs="Arial"/>
        </w:rPr>
        <w:t>Naming functions and variables.</w:t>
      </w:r>
    </w:p>
    <w:p w:rsidR="00550E4E" w:rsidRPr="00EE718D" w:rsidRDefault="00A40688" w:rsidP="00550E4E">
      <w:pPr>
        <w:numPr>
          <w:ilvl w:val="0"/>
          <w:numId w:val="20"/>
        </w:numPr>
      </w:pPr>
      <w:r>
        <w:rPr>
          <w:rFonts w:cs="Arial"/>
        </w:rPr>
        <w:t>Update template based on naming.</w:t>
      </w:r>
    </w:p>
    <w:p w:rsidR="000442E5" w:rsidRPr="00EE718D" w:rsidRDefault="00A40688" w:rsidP="000442E5">
      <w:pPr>
        <w:numPr>
          <w:ilvl w:val="0"/>
          <w:numId w:val="20"/>
        </w:numPr>
      </w:pPr>
      <w:r>
        <w:rPr>
          <w:rFonts w:cs="Arial"/>
        </w:rPr>
        <w:t>Divide the work to each member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D450C">
              <w:rPr>
                <w:sz w:val="18"/>
                <w:szCs w:val="18"/>
              </w:rPr>
              <w:t>-01</w:t>
            </w:r>
          </w:p>
        </w:tc>
        <w:tc>
          <w:tcPr>
            <w:tcW w:w="3780" w:type="dxa"/>
            <w:vAlign w:val="center"/>
          </w:tcPr>
          <w:p w:rsidR="00550E4E" w:rsidRPr="00EE718D" w:rsidRDefault="00703AE7" w:rsidP="00761CD4">
            <w:pPr>
              <w:rPr>
                <w:sz w:val="18"/>
              </w:rPr>
            </w:pPr>
            <w:r>
              <w:rPr>
                <w:sz w:val="18"/>
              </w:rPr>
              <w:t>Create function template based on naming</w:t>
            </w:r>
          </w:p>
        </w:tc>
        <w:tc>
          <w:tcPr>
            <w:tcW w:w="1260" w:type="dxa"/>
            <w:vAlign w:val="center"/>
          </w:tcPr>
          <w:p w:rsidR="00550E4E" w:rsidRPr="00EE718D" w:rsidRDefault="0072509C" w:rsidP="00761CD4">
            <w:pPr>
              <w:rPr>
                <w:sz w:val="18"/>
              </w:rPr>
            </w:pPr>
            <w:r>
              <w:rPr>
                <w:sz w:val="18"/>
              </w:rPr>
              <w:t>March 29</w:t>
            </w:r>
          </w:p>
        </w:tc>
        <w:tc>
          <w:tcPr>
            <w:tcW w:w="1620" w:type="dxa"/>
            <w:vAlign w:val="center"/>
          </w:tcPr>
          <w:p w:rsidR="00550E4E" w:rsidRPr="00EE718D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  <w:vAlign w:val="center"/>
          </w:tcPr>
          <w:p w:rsidR="00550E4E" w:rsidRPr="00EE718D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440" w:type="dxa"/>
            <w:vAlign w:val="center"/>
          </w:tcPr>
          <w:p w:rsidR="00550E4E" w:rsidRPr="00EE718D" w:rsidRDefault="000461E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50E4E">
              <w:rPr>
                <w:sz w:val="18"/>
                <w:szCs w:val="18"/>
              </w:rPr>
              <w:t>-01</w:t>
            </w:r>
          </w:p>
        </w:tc>
        <w:tc>
          <w:tcPr>
            <w:tcW w:w="3780" w:type="dxa"/>
          </w:tcPr>
          <w:p w:rsidR="00550E4E" w:rsidRPr="00EE718D" w:rsidRDefault="00703AE7" w:rsidP="000442E5">
            <w:pPr>
              <w:rPr>
                <w:sz w:val="18"/>
              </w:rPr>
            </w:pPr>
            <w:r>
              <w:rPr>
                <w:sz w:val="18"/>
              </w:rPr>
              <w:t>Create CRUD on backend page</w:t>
            </w:r>
          </w:p>
        </w:tc>
        <w:tc>
          <w:tcPr>
            <w:tcW w:w="1260" w:type="dxa"/>
          </w:tcPr>
          <w:p w:rsidR="00550E4E" w:rsidRPr="00EE718D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550E4E" w:rsidRPr="00EE718D" w:rsidRDefault="008E6B64" w:rsidP="00703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</w:tcPr>
          <w:p w:rsidR="00550E4E" w:rsidRPr="00EE718D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374799">
              <w:rPr>
                <w:sz w:val="18"/>
                <w:szCs w:val="18"/>
              </w:rPr>
              <w:t>arch 30</w:t>
            </w:r>
          </w:p>
        </w:tc>
        <w:tc>
          <w:tcPr>
            <w:tcW w:w="1440" w:type="dxa"/>
          </w:tcPr>
          <w:p w:rsidR="00550E4E" w:rsidRPr="00EE718D" w:rsidRDefault="000461E4" w:rsidP="000442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E6B64">
              <w:rPr>
                <w:sz w:val="18"/>
                <w:szCs w:val="18"/>
              </w:rPr>
              <w:t xml:space="preserve">-02 </w:t>
            </w:r>
          </w:p>
        </w:tc>
        <w:tc>
          <w:tcPr>
            <w:tcW w:w="3780" w:type="dxa"/>
          </w:tcPr>
          <w:p w:rsidR="008E6B64" w:rsidRDefault="00703AE7" w:rsidP="00761CD4">
            <w:pPr>
              <w:rPr>
                <w:sz w:val="18"/>
              </w:rPr>
            </w:pPr>
            <w:r>
              <w:rPr>
                <w:sz w:val="18"/>
              </w:rPr>
              <w:t>Create Read function for frontend page</w:t>
            </w:r>
          </w:p>
        </w:tc>
        <w:tc>
          <w:tcPr>
            <w:tcW w:w="126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620" w:type="dxa"/>
          </w:tcPr>
          <w:p w:rsidR="008E6B64" w:rsidRDefault="00703AE7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0461E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E6B64">
              <w:rPr>
                <w:sz w:val="18"/>
                <w:szCs w:val="18"/>
              </w:rPr>
              <w:t>-03</w:t>
            </w:r>
          </w:p>
        </w:tc>
        <w:tc>
          <w:tcPr>
            <w:tcW w:w="3780" w:type="dxa"/>
          </w:tcPr>
          <w:p w:rsidR="008E6B64" w:rsidRDefault="00703AE7" w:rsidP="00761CD4">
            <w:pPr>
              <w:rPr>
                <w:sz w:val="18"/>
              </w:rPr>
            </w:pPr>
            <w:r>
              <w:rPr>
                <w:sz w:val="18"/>
              </w:rPr>
              <w:t>Implement dialog and effects on backend</w:t>
            </w:r>
          </w:p>
        </w:tc>
        <w:tc>
          <w:tcPr>
            <w:tcW w:w="1260" w:type="dxa"/>
          </w:tcPr>
          <w:p w:rsidR="008E6B64" w:rsidRDefault="00374799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8E6B64" w:rsidRDefault="00703AE7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</w:tcPr>
          <w:p w:rsidR="008E6B64" w:rsidRDefault="0072509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0461E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A40688" w:rsidRPr="00EE718D" w:rsidTr="008E6B64">
        <w:tc>
          <w:tcPr>
            <w:tcW w:w="90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3-04</w:t>
            </w:r>
          </w:p>
        </w:tc>
        <w:tc>
          <w:tcPr>
            <w:tcW w:w="3780" w:type="dxa"/>
          </w:tcPr>
          <w:p w:rsidR="00A40688" w:rsidRDefault="00A40688" w:rsidP="00761CD4">
            <w:pPr>
              <w:rPr>
                <w:sz w:val="18"/>
              </w:rPr>
            </w:pPr>
            <w:r>
              <w:rPr>
                <w:sz w:val="18"/>
              </w:rPr>
              <w:t>Create validation and sorting functions</w:t>
            </w:r>
          </w:p>
        </w:tc>
        <w:tc>
          <w:tcPr>
            <w:tcW w:w="126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Minsu, Paddy</w:t>
            </w:r>
          </w:p>
        </w:tc>
        <w:tc>
          <w:tcPr>
            <w:tcW w:w="990" w:type="dxa"/>
          </w:tcPr>
          <w:p w:rsidR="00A40688" w:rsidRDefault="00A40688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A40688" w:rsidRDefault="000461E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  <w:bookmarkStart w:id="2" w:name="_GoBack"/>
            <w:bookmarkEnd w:id="2"/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5D6" w:rsidRDefault="000145D6">
      <w:r>
        <w:separator/>
      </w:r>
    </w:p>
  </w:endnote>
  <w:endnote w:type="continuationSeparator" w:id="0">
    <w:p w:rsidR="000145D6" w:rsidRDefault="0001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553C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tab/>
    </w:r>
  </w:p>
  <w:p w:rsidR="00E55C05" w:rsidRDefault="00E5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a5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a6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5D6" w:rsidRDefault="000145D6">
      <w:r>
        <w:separator/>
      </w:r>
    </w:p>
  </w:footnote>
  <w:footnote w:type="continuationSeparator" w:id="0">
    <w:p w:rsidR="000145D6" w:rsidRDefault="0001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a4"/>
      <w:jc w:val="right"/>
    </w:pPr>
  </w:p>
  <w:p w:rsidR="00E55C05" w:rsidRDefault="004741D8">
    <w:pPr>
      <w:pStyle w:val="a4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a4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145D6"/>
    <w:rsid w:val="000442E5"/>
    <w:rsid w:val="00045EA0"/>
    <w:rsid w:val="000461E4"/>
    <w:rsid w:val="001317F4"/>
    <w:rsid w:val="00341B87"/>
    <w:rsid w:val="00374799"/>
    <w:rsid w:val="003D450C"/>
    <w:rsid w:val="004741D8"/>
    <w:rsid w:val="00550E4E"/>
    <w:rsid w:val="00683DAB"/>
    <w:rsid w:val="006A4D84"/>
    <w:rsid w:val="00703AE7"/>
    <w:rsid w:val="0072509C"/>
    <w:rsid w:val="008E6B64"/>
    <w:rsid w:val="00A40688"/>
    <w:rsid w:val="00C77267"/>
    <w:rsid w:val="00C801EC"/>
    <w:rsid w:val="00CC2716"/>
    <w:rsid w:val="00DA5E86"/>
    <w:rsid w:val="00DE2FB9"/>
    <w:rsid w:val="00E120D6"/>
    <w:rsid w:val="00E142C4"/>
    <w:rsid w:val="00E55C05"/>
    <w:rsid w:val="00F553C5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E61FC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5"/>
    <w:next w:val="a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sz w:val="20"/>
      <w:szCs w:val="18"/>
      <w:u w:val="single" w:color="0000FF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a"/>
    <w:pPr>
      <w:numPr>
        <w:numId w:val="1"/>
      </w:numPr>
    </w:pPr>
  </w:style>
  <w:style w:type="paragraph" w:styleId="a8">
    <w:name w:val="Body Text"/>
    <w:basedOn w:val="a"/>
    <w:semiHidden/>
    <w:rPr>
      <w:b/>
      <w:bCs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b">
    <w:name w:val="Strong"/>
    <w:basedOn w:val="a0"/>
    <w:qFormat/>
    <w:rPr>
      <w:b/>
      <w:bCs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Cs w:val="20"/>
    </w:rPr>
  </w:style>
  <w:style w:type="paragraph" w:styleId="af">
    <w:name w:val="annotation subject"/>
    <w:basedOn w:val="ae"/>
    <w:next w:val="ae"/>
    <w:semiHidden/>
    <w:rPr>
      <w:b/>
      <w:bCs/>
    </w:rPr>
  </w:style>
  <w:style w:type="paragraph" w:customStyle="1" w:styleId="Z-Bul1">
    <w:name w:val="Z-Bul1"/>
    <w:basedOn w:val="a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a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a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HueCubed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Minsu Lee</cp:lastModifiedBy>
  <cp:revision>9</cp:revision>
  <cp:lastPrinted>2008-01-03T18:38:00Z</cp:lastPrinted>
  <dcterms:created xsi:type="dcterms:W3CDTF">2017-03-28T15:53:00Z</dcterms:created>
  <dcterms:modified xsi:type="dcterms:W3CDTF">2017-03-31T14:40:00Z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