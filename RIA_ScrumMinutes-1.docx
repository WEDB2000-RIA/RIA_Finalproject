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CC2716">
        <w:rPr>
          <w:rFonts w:ascii="Calibri" w:hAnsi="Calibri" w:cs="Arial"/>
          <w:b/>
          <w:sz w:val="28"/>
          <w:szCs w:val="28"/>
        </w:rPr>
        <w:t>-- 1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A0657F">
        <w:rPr>
          <w:rFonts w:cs="Arial"/>
          <w:bCs/>
        </w:rPr>
        <w:t>March.24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A0657F">
        <w:rPr>
          <w:rFonts w:cs="Arial"/>
          <w:bCs/>
        </w:rPr>
        <w:t>0</w:t>
      </w:r>
      <w:r w:rsidR="00653EE2">
        <w:rPr>
          <w:rFonts w:cs="Arial"/>
        </w:rPr>
        <w:t>:3</w:t>
      </w:r>
      <w:r w:rsidRPr="00EE718D">
        <w:rPr>
          <w:rFonts w:cs="Arial"/>
        </w:rPr>
        <w:t>0-</w:t>
      </w:r>
      <w:r w:rsidR="00653EE2">
        <w:rPr>
          <w:rFonts w:cs="Arial"/>
        </w:rPr>
        <w:t>11:0</w:t>
      </w:r>
      <w:r w:rsidR="006A4D84">
        <w:rPr>
          <w:rFonts w:cs="Arial"/>
        </w:rPr>
        <w:t>0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NSCC_IT </w:t>
      </w:r>
      <w:r w:rsidR="00653EE2">
        <w:rPr>
          <w:rFonts w:cs="Arial"/>
        </w:rPr>
        <w:t xml:space="preserve"> Room_D313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 xml:space="preserve">The purpose of this meeting is to communicate </w:t>
      </w:r>
      <w:r w:rsidR="006A4D84">
        <w:rPr>
          <w:rFonts w:cs="Arial"/>
          <w:bCs/>
        </w:rPr>
        <w:t>Start-</w:t>
      </w:r>
      <w:r w:rsidR="00E120D6">
        <w:rPr>
          <w:rFonts w:cs="Arial"/>
          <w:bCs/>
        </w:rPr>
        <w:t>up</w:t>
      </w:r>
      <w:r w:rsidRPr="00EE718D">
        <w:rPr>
          <w:rFonts w:cs="Arial"/>
          <w:bCs/>
        </w:rPr>
        <w:t xml:space="preserve"> of </w:t>
      </w:r>
      <w:r w:rsidR="00E120D6">
        <w:rPr>
          <w:rFonts w:cs="Arial"/>
          <w:bCs/>
        </w:rPr>
        <w:t>Final project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043DD0" w:rsidP="00761CD4">
            <w:hyperlink r:id="rId7" w:history="1">
              <w:r w:rsidR="00550E4E" w:rsidRPr="00E302E3">
                <w:rPr>
                  <w:rStyle w:val="a3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653EE2">
              <w:t>aughan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043DD0" w:rsidP="00761CD4">
            <w:hyperlink r:id="rId8" w:history="1">
              <w:r w:rsidR="006A4D84" w:rsidRPr="00DD3172">
                <w:rPr>
                  <w:rStyle w:val="a3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Minsu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043DD0" w:rsidP="00761CD4">
            <w:hyperlink r:id="rId9" w:history="1">
              <w:r w:rsidR="006A4D84" w:rsidRPr="00DD3172">
                <w:rPr>
                  <w:rStyle w:val="a3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550E4E" w:rsidRPr="008E6B64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Meetin</w:t>
      </w:r>
      <w:r w:rsidR="00A0657F">
        <w:rPr>
          <w:rFonts w:cs="Arial"/>
        </w:rPr>
        <w:t>g every week at first class of RIA</w:t>
      </w:r>
      <w:r>
        <w:rPr>
          <w:rFonts w:cs="Arial"/>
        </w:rPr>
        <w:t xml:space="preserve"> for 20 min.</w:t>
      </w:r>
    </w:p>
    <w:p w:rsidR="008E6B64" w:rsidRPr="00EE718D" w:rsidRDefault="008E6B64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Everyone Participate or email if absent.</w:t>
      </w:r>
    </w:p>
    <w:p w:rsidR="00550E4E" w:rsidRPr="00EE718D" w:rsidRDefault="00A0657F" w:rsidP="00550E4E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and share on GitH</w:t>
      </w:r>
      <w:r w:rsidR="008E6B64">
        <w:rPr>
          <w:rFonts w:cs="Arial"/>
        </w:rPr>
        <w:t>ub.</w:t>
      </w:r>
    </w:p>
    <w:p w:rsidR="00550E4E" w:rsidRPr="00653EE2" w:rsidRDefault="00550E4E" w:rsidP="00653EE2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  <w:bookmarkStart w:id="0" w:name="OLE_LINK1"/>
      <w:bookmarkStart w:id="1" w:name="OLE_LINK2"/>
    </w:p>
    <w:bookmarkEnd w:id="0"/>
    <w:bookmarkEnd w:id="1"/>
    <w:p w:rsidR="00550E4E" w:rsidRPr="00EE718D" w:rsidRDefault="008E6B64" w:rsidP="00550E4E">
      <w:pPr>
        <w:numPr>
          <w:ilvl w:val="0"/>
          <w:numId w:val="20"/>
        </w:numPr>
      </w:pPr>
      <w:r>
        <w:rPr>
          <w:rFonts w:cs="Arial"/>
        </w:rPr>
        <w:t xml:space="preserve">The </w:t>
      </w:r>
      <w:r w:rsidR="00653EE2">
        <w:rPr>
          <w:rFonts w:cs="Arial"/>
        </w:rPr>
        <w:t>Rich Internet Applications final project requirements.</w:t>
      </w:r>
    </w:p>
    <w:p w:rsidR="00550E4E" w:rsidRPr="00EE718D" w:rsidRDefault="008E6B64" w:rsidP="00550E4E">
      <w:pPr>
        <w:numPr>
          <w:ilvl w:val="0"/>
          <w:numId w:val="20"/>
        </w:numPr>
      </w:pPr>
      <w:r>
        <w:rPr>
          <w:rFonts w:cs="Arial"/>
        </w:rPr>
        <w:t xml:space="preserve">The topic we </w:t>
      </w:r>
      <w:r w:rsidR="00653EE2">
        <w:rPr>
          <w:rFonts w:cs="Arial"/>
        </w:rPr>
        <w:t>may interest in.</w:t>
      </w:r>
    </w:p>
    <w:p w:rsidR="00550E4E" w:rsidRPr="00EE718D" w:rsidRDefault="00653EE2" w:rsidP="00550E4E">
      <w:pPr>
        <w:numPr>
          <w:ilvl w:val="0"/>
          <w:numId w:val="20"/>
        </w:numPr>
      </w:pPr>
      <w:r>
        <w:rPr>
          <w:rFonts w:cs="Arial"/>
        </w:rPr>
        <w:t>D</w:t>
      </w:r>
      <w:r w:rsidR="008E6B64">
        <w:rPr>
          <w:rFonts w:cs="Arial"/>
        </w:rPr>
        <w:t>esign</w:t>
      </w:r>
      <w:r>
        <w:rPr>
          <w:rFonts w:cs="Arial"/>
        </w:rPr>
        <w:t xml:space="preserve"> Wireframe and write document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proposal format template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  <w:vAlign w:val="center"/>
          </w:tcPr>
          <w:p w:rsidR="00550E4E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E6B64" w:rsidRPr="00EE718D" w:rsidTr="008E6B64">
        <w:tc>
          <w:tcPr>
            <w:tcW w:w="90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8E6B64" w:rsidRDefault="00653EE2" w:rsidP="00761CD4">
            <w:pPr>
              <w:rPr>
                <w:sz w:val="18"/>
              </w:rPr>
            </w:pPr>
            <w:r>
              <w:rPr>
                <w:sz w:val="18"/>
              </w:rPr>
              <w:t>Create GitH</w:t>
            </w:r>
            <w:r w:rsidR="008E6B64">
              <w:rPr>
                <w:sz w:val="18"/>
              </w:rPr>
              <w:t>ub team account to share</w:t>
            </w:r>
          </w:p>
        </w:tc>
        <w:tc>
          <w:tcPr>
            <w:tcW w:w="1260" w:type="dxa"/>
            <w:vAlign w:val="center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25</w:t>
            </w:r>
          </w:p>
        </w:tc>
        <w:tc>
          <w:tcPr>
            <w:tcW w:w="162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Yan </w:t>
            </w:r>
          </w:p>
        </w:tc>
        <w:tc>
          <w:tcPr>
            <w:tcW w:w="990" w:type="dxa"/>
            <w:vAlign w:val="center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440" w:type="dxa"/>
            <w:vAlign w:val="center"/>
          </w:tcPr>
          <w:p w:rsidR="008E6B64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8E6B64">
              <w:rPr>
                <w:sz w:val="18"/>
                <w:szCs w:val="18"/>
              </w:rPr>
              <w:t>losed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1-02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653EE2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Set up bootstrap and template on repository </w:t>
            </w:r>
          </w:p>
        </w:tc>
        <w:tc>
          <w:tcPr>
            <w:tcW w:w="1260" w:type="dxa"/>
          </w:tcPr>
          <w:p w:rsidR="00550E4E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26</w:t>
            </w:r>
          </w:p>
        </w:tc>
        <w:tc>
          <w:tcPr>
            <w:tcW w:w="162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</w:t>
            </w:r>
          </w:p>
        </w:tc>
        <w:tc>
          <w:tcPr>
            <w:tcW w:w="990" w:type="dxa"/>
          </w:tcPr>
          <w:p w:rsidR="00550E4E" w:rsidRPr="00EE718D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440" w:type="dxa"/>
          </w:tcPr>
          <w:p w:rsidR="00550E4E" w:rsidRPr="00EE718D" w:rsidRDefault="00984E0A" w:rsidP="00653E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  <w:bookmarkStart w:id="2" w:name="_GoBack"/>
            <w:bookmarkEnd w:id="2"/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8E6B64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Minsu, Paddy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8E6B64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Final document and proposal finalize 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Paddy</w:t>
            </w:r>
          </w:p>
        </w:tc>
        <w:tc>
          <w:tcPr>
            <w:tcW w:w="990" w:type="dxa"/>
          </w:tcPr>
          <w:p w:rsidR="008E6B64" w:rsidRDefault="00653EE2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29</w:t>
            </w:r>
          </w:p>
        </w:tc>
        <w:tc>
          <w:tcPr>
            <w:tcW w:w="1440" w:type="dxa"/>
          </w:tcPr>
          <w:p w:rsidR="008E6B64" w:rsidRDefault="00984E0A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DD0" w:rsidRDefault="00043DD0">
      <w:r>
        <w:separator/>
      </w:r>
    </w:p>
  </w:endnote>
  <w:endnote w:type="continuationSeparator" w:id="0">
    <w:p w:rsidR="00043DD0" w:rsidRDefault="0004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E142C4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tab/>
    </w:r>
  </w:p>
  <w:p w:rsidR="00E55C05" w:rsidRDefault="00E55C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142C4">
    <w:pPr>
      <w:pStyle w:val="a5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a6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DD0" w:rsidRDefault="00043DD0">
      <w:r>
        <w:separator/>
      </w:r>
    </w:p>
  </w:footnote>
  <w:footnote w:type="continuationSeparator" w:id="0">
    <w:p w:rsidR="00043DD0" w:rsidRDefault="00043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E55C05">
    <w:pPr>
      <w:pStyle w:val="a4"/>
      <w:jc w:val="right"/>
    </w:pPr>
  </w:p>
  <w:p w:rsidR="00E55C05" w:rsidRDefault="004741D8">
    <w:pPr>
      <w:pStyle w:val="a4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C05" w:rsidRDefault="004741D8">
    <w:pPr>
      <w:pStyle w:val="a4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E86"/>
    <w:rsid w:val="00043DD0"/>
    <w:rsid w:val="004741D8"/>
    <w:rsid w:val="00550E4E"/>
    <w:rsid w:val="00653EE2"/>
    <w:rsid w:val="00683DAB"/>
    <w:rsid w:val="006A4D84"/>
    <w:rsid w:val="006E7107"/>
    <w:rsid w:val="008E6B64"/>
    <w:rsid w:val="00984E0A"/>
    <w:rsid w:val="00A0657F"/>
    <w:rsid w:val="00B502DB"/>
    <w:rsid w:val="00C77267"/>
    <w:rsid w:val="00CC2716"/>
    <w:rsid w:val="00DA5E86"/>
    <w:rsid w:val="00E120D6"/>
    <w:rsid w:val="00E142C4"/>
    <w:rsid w:val="00E5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ABD30"/>
  <w15:docId w15:val="{7A6306CD-E632-4531-ACA9-6202216B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5"/>
    <w:next w:val="a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7">
    <w:name w:val="heading 7"/>
    <w:basedOn w:val="a"/>
    <w:next w:val="a"/>
    <w:qFormat/>
    <w:pPr>
      <w:keepNext/>
      <w:outlineLvl w:val="6"/>
    </w:pPr>
    <w:rPr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bCs/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sz w:val="20"/>
      <w:szCs w:val="18"/>
      <w:u w:val="single" w:color="0000FF"/>
    </w:rPr>
  </w:style>
  <w:style w:type="paragraph" w:styleId="a4">
    <w:name w:val="header"/>
    <w:basedOn w:val="a"/>
    <w:semiHidden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a"/>
    <w:pPr>
      <w:numPr>
        <w:numId w:val="1"/>
      </w:numPr>
    </w:pPr>
  </w:style>
  <w:style w:type="paragraph" w:styleId="a8">
    <w:name w:val="Body Text"/>
    <w:basedOn w:val="a"/>
    <w:semiHidden/>
    <w:rPr>
      <w:b/>
      <w:bCs/>
    </w:rPr>
  </w:style>
  <w:style w:type="character" w:styleId="a9">
    <w:name w:val="FollowedHyperlink"/>
    <w:basedOn w:val="a0"/>
    <w:semiHidden/>
    <w:rPr>
      <w:color w:val="800080"/>
      <w:u w:val="single"/>
    </w:rPr>
  </w:style>
  <w:style w:type="paragraph" w:styleId="aa">
    <w:name w:val="Normal (Web)"/>
    <w:basedOn w:val="a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ab">
    <w:name w:val="Strong"/>
    <w:basedOn w:val="a0"/>
    <w:qFormat/>
    <w:rPr>
      <w:b/>
      <w:bCs/>
    </w:rPr>
  </w:style>
  <w:style w:type="paragraph" w:styleId="ac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semiHidden/>
    <w:rPr>
      <w:sz w:val="16"/>
      <w:szCs w:val="16"/>
    </w:rPr>
  </w:style>
  <w:style w:type="paragraph" w:styleId="ae">
    <w:name w:val="annotation text"/>
    <w:basedOn w:val="a"/>
    <w:semiHidden/>
    <w:rPr>
      <w:szCs w:val="20"/>
    </w:rPr>
  </w:style>
  <w:style w:type="paragraph" w:styleId="af">
    <w:name w:val="annotation subject"/>
    <w:basedOn w:val="ae"/>
    <w:next w:val="ae"/>
    <w:semiHidden/>
    <w:rPr>
      <w:b/>
      <w:bCs/>
    </w:rPr>
  </w:style>
  <w:style w:type="paragraph" w:customStyle="1" w:styleId="Z-Bul1">
    <w:name w:val="Z-Bul1"/>
    <w:basedOn w:val="a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a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a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277831@nscc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w0122904@nscc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w0293156@nscc.c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14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>Meeting Minutes</vt:lpstr>
    </vt:vector>
  </TitlesOfParts>
  <Company>HueCubed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Minsu Lee</cp:lastModifiedBy>
  <cp:revision>4</cp:revision>
  <cp:lastPrinted>2008-01-03T18:38:00Z</cp:lastPrinted>
  <dcterms:created xsi:type="dcterms:W3CDTF">2017-03-28T15:40:00Z</dcterms:created>
  <dcterms:modified xsi:type="dcterms:W3CDTF">2017-03-28T16:10:00Z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