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F553C5">
        <w:rPr>
          <w:rFonts w:ascii="Calibri" w:hAnsi="Calibri" w:cs="Arial"/>
          <w:b/>
          <w:sz w:val="28"/>
          <w:szCs w:val="28"/>
        </w:rPr>
        <w:t>-- 2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0442E5">
        <w:rPr>
          <w:rFonts w:cs="Arial"/>
          <w:bCs/>
        </w:rPr>
        <w:t>March.28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="000442E5">
        <w:rPr>
          <w:rFonts w:cs="Arial"/>
          <w:bCs/>
        </w:rPr>
        <w:t>1</w:t>
      </w:r>
      <w:r w:rsidRPr="00EE718D">
        <w:rPr>
          <w:rFonts w:cs="Arial"/>
        </w:rPr>
        <w:t>:</w:t>
      </w:r>
      <w:r w:rsidR="000442E5">
        <w:rPr>
          <w:rFonts w:cs="Arial"/>
        </w:rPr>
        <w:t>5</w:t>
      </w:r>
      <w:r w:rsidRPr="00EE718D">
        <w:rPr>
          <w:rFonts w:cs="Arial"/>
        </w:rPr>
        <w:t>0-</w:t>
      </w:r>
      <w:r w:rsidR="000442E5">
        <w:rPr>
          <w:rFonts w:cs="Arial"/>
        </w:rPr>
        <w:t>12</w:t>
      </w:r>
      <w:r w:rsidR="00E120D6">
        <w:rPr>
          <w:rFonts w:cs="Arial"/>
        </w:rPr>
        <w:t>:</w:t>
      </w:r>
      <w:r w:rsidR="00F553C5">
        <w:rPr>
          <w:rFonts w:cs="Arial"/>
        </w:rPr>
        <w:t>05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NSCC_IT </w:t>
      </w:r>
      <w:r w:rsidR="00E120D6">
        <w:rPr>
          <w:rFonts w:cs="Arial"/>
        </w:rPr>
        <w:t xml:space="preserve"> Room_</w:t>
      </w:r>
      <w:r w:rsidR="000442E5">
        <w:rPr>
          <w:rFonts w:cs="Arial"/>
        </w:rPr>
        <w:t>D315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F553C5">
        <w:rPr>
          <w:rFonts w:cs="Arial"/>
          <w:bCs/>
        </w:rPr>
        <w:t>Finalize the proposal content and prepare for submit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341B87" w:rsidP="00761CD4">
            <w:hyperlink r:id="rId7" w:history="1">
              <w:r w:rsidR="00550E4E" w:rsidRPr="00E302E3">
                <w:rPr>
                  <w:rStyle w:val="a3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0442E5">
              <w:t>aughan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341B87" w:rsidP="00761CD4">
            <w:hyperlink r:id="rId8" w:history="1">
              <w:r w:rsidR="006A4D84" w:rsidRPr="00DD3172">
                <w:rPr>
                  <w:rStyle w:val="a3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Minsu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341B87" w:rsidP="00761CD4">
            <w:hyperlink r:id="rId9" w:history="1">
              <w:r w:rsidR="006A4D84" w:rsidRPr="00DD3172">
                <w:rPr>
                  <w:rStyle w:val="a3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550E4E" w:rsidRPr="008E6B64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Meeting</w:t>
      </w:r>
      <w:r w:rsidR="000442E5">
        <w:rPr>
          <w:rFonts w:cs="Arial"/>
        </w:rPr>
        <w:t xml:space="preserve"> every week at first class of RIA</w:t>
      </w:r>
      <w:r>
        <w:rPr>
          <w:rFonts w:cs="Arial"/>
        </w:rPr>
        <w:t xml:space="preserve"> for 20 min.</w:t>
      </w:r>
    </w:p>
    <w:p w:rsidR="008E6B64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Everyone Participate or email if absent.</w:t>
      </w:r>
    </w:p>
    <w:p w:rsidR="00550E4E" w:rsidRPr="00EE718D" w:rsidRDefault="000442E5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and share on GitH</w:t>
      </w:r>
      <w:r w:rsidR="008E6B64">
        <w:rPr>
          <w:rFonts w:cs="Arial"/>
        </w:rPr>
        <w:t>ub.</w:t>
      </w:r>
    </w:p>
    <w:p w:rsidR="00550E4E" w:rsidRPr="000442E5" w:rsidRDefault="00550E4E" w:rsidP="000442E5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  <w:bookmarkStart w:id="0" w:name="OLE_LINK1"/>
      <w:bookmarkStart w:id="1" w:name="OLE_LINK2"/>
    </w:p>
    <w:bookmarkEnd w:id="0"/>
    <w:bookmarkEnd w:id="1"/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 xml:space="preserve">Proposal content, and template </w:t>
      </w:r>
    </w:p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>Documentation of background, objectives and scopes</w:t>
      </w:r>
    </w:p>
    <w:p w:rsidR="000442E5" w:rsidRPr="00EE718D" w:rsidRDefault="000442E5" w:rsidP="000442E5">
      <w:pPr>
        <w:numPr>
          <w:ilvl w:val="0"/>
          <w:numId w:val="20"/>
        </w:numPr>
      </w:pPr>
      <w:r>
        <w:rPr>
          <w:rFonts w:cs="Arial"/>
        </w:rPr>
        <w:t>Wire</w:t>
      </w:r>
      <w:r w:rsidR="008E6B64">
        <w:rPr>
          <w:rFonts w:cs="Arial"/>
        </w:rPr>
        <w:t xml:space="preserve">frame </w:t>
      </w:r>
      <w:r w:rsidR="00F553C5">
        <w:rPr>
          <w:rFonts w:cs="Arial"/>
        </w:rPr>
        <w:t>discussion</w:t>
      </w:r>
      <w:r w:rsidR="008E6B64">
        <w:rPr>
          <w:rFonts w:cs="Arial"/>
        </w:rPr>
        <w:t xml:space="preserve"> and </w:t>
      </w:r>
      <w:r w:rsidR="00F553C5">
        <w:rPr>
          <w:rFonts w:cs="Arial"/>
        </w:rPr>
        <w:t>decision</w:t>
      </w:r>
      <w:r w:rsidR="008E6B64">
        <w:rPr>
          <w:rFonts w:cs="Arial"/>
        </w:rPr>
        <w:t>.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3D450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Create Journey template (scrum minutes)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E718D" w:rsidRDefault="000442E5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550E4E" w:rsidRPr="00EE718D" w:rsidRDefault="000442E5" w:rsidP="000442E5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 w:rsidR="008E6B64">
              <w:rPr>
                <w:sz w:val="18"/>
              </w:rPr>
              <w:t>earch</w:t>
            </w:r>
            <w:r w:rsidR="003D450C">
              <w:rPr>
                <w:sz w:val="18"/>
              </w:rPr>
              <w:t xml:space="preserve"> document</w:t>
            </w:r>
            <w:r>
              <w:rPr>
                <w:sz w:val="18"/>
              </w:rPr>
              <w:t xml:space="preserve"> and collect Idea</w:t>
            </w:r>
            <w:bookmarkStart w:id="2" w:name="_GoBack"/>
            <w:bookmarkEnd w:id="2"/>
          </w:p>
        </w:tc>
        <w:tc>
          <w:tcPr>
            <w:tcW w:w="126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24</w:t>
            </w:r>
          </w:p>
        </w:tc>
        <w:tc>
          <w:tcPr>
            <w:tcW w:w="1620" w:type="dxa"/>
          </w:tcPr>
          <w:p w:rsidR="00550E4E" w:rsidRPr="00EE718D" w:rsidRDefault="000442E5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  <w:r w:rsidR="008E6B64">
              <w:rPr>
                <w:sz w:val="18"/>
                <w:szCs w:val="18"/>
              </w:rPr>
              <w:t>, Yan, Minsu</w:t>
            </w:r>
          </w:p>
        </w:tc>
        <w:tc>
          <w:tcPr>
            <w:tcW w:w="99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550E4E" w:rsidRPr="00EE718D" w:rsidRDefault="008E6B64" w:rsidP="000442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Background document and Wireframe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8E6B64" w:rsidRDefault="008E6B64" w:rsidP="003D45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Paddy, </w:t>
            </w:r>
            <w:r w:rsidR="003D450C">
              <w:rPr>
                <w:sz w:val="18"/>
                <w:szCs w:val="18"/>
              </w:rPr>
              <w:t>Minsu</w:t>
            </w:r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8E6B64" w:rsidRDefault="000442E5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 xml:space="preserve">Final document and proposal finalize 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28</w:t>
            </w:r>
          </w:p>
        </w:tc>
        <w:tc>
          <w:tcPr>
            <w:tcW w:w="1440" w:type="dxa"/>
          </w:tcPr>
          <w:p w:rsidR="008E6B64" w:rsidRDefault="000442E5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B87" w:rsidRDefault="00341B87">
      <w:r>
        <w:separator/>
      </w:r>
    </w:p>
  </w:endnote>
  <w:endnote w:type="continuationSeparator" w:id="0">
    <w:p w:rsidR="00341B87" w:rsidRDefault="0034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553C5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tab/>
    </w:r>
  </w:p>
  <w:p w:rsidR="00E55C05" w:rsidRDefault="00E55C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142C4">
    <w:pPr>
      <w:pStyle w:val="a5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a6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B87" w:rsidRDefault="00341B87">
      <w:r>
        <w:separator/>
      </w:r>
    </w:p>
  </w:footnote>
  <w:footnote w:type="continuationSeparator" w:id="0">
    <w:p w:rsidR="00341B87" w:rsidRDefault="00341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55C05">
    <w:pPr>
      <w:pStyle w:val="a4"/>
      <w:jc w:val="right"/>
    </w:pPr>
  </w:p>
  <w:p w:rsidR="00E55C05" w:rsidRDefault="004741D8">
    <w:pPr>
      <w:pStyle w:val="a4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pStyle w:val="a4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86"/>
    <w:rsid w:val="000442E5"/>
    <w:rsid w:val="00045EA0"/>
    <w:rsid w:val="001317F4"/>
    <w:rsid w:val="00341B87"/>
    <w:rsid w:val="003D450C"/>
    <w:rsid w:val="004741D8"/>
    <w:rsid w:val="00550E4E"/>
    <w:rsid w:val="00683DAB"/>
    <w:rsid w:val="006A4D84"/>
    <w:rsid w:val="008E6B64"/>
    <w:rsid w:val="00C77267"/>
    <w:rsid w:val="00CC2716"/>
    <w:rsid w:val="00DA5E86"/>
    <w:rsid w:val="00E120D6"/>
    <w:rsid w:val="00E142C4"/>
    <w:rsid w:val="00E55C05"/>
    <w:rsid w:val="00F5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4C14C8"/>
  <w15:docId w15:val="{7A6306CD-E632-4531-ACA9-6202216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5"/>
    <w:next w:val="a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sz w:val="20"/>
      <w:szCs w:val="18"/>
      <w:u w:val="single" w:color="0000FF"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a"/>
    <w:pPr>
      <w:numPr>
        <w:numId w:val="1"/>
      </w:numPr>
    </w:pPr>
  </w:style>
  <w:style w:type="paragraph" w:styleId="a8">
    <w:name w:val="Body Text"/>
    <w:basedOn w:val="a"/>
    <w:semiHidden/>
    <w:rPr>
      <w:b/>
      <w:bCs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b">
    <w:name w:val="Strong"/>
    <w:basedOn w:val="a0"/>
    <w:qFormat/>
    <w:rPr>
      <w:b/>
      <w:bCs/>
    </w:rPr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semiHidden/>
    <w:rPr>
      <w:sz w:val="16"/>
      <w:szCs w:val="16"/>
    </w:rPr>
  </w:style>
  <w:style w:type="paragraph" w:styleId="ae">
    <w:name w:val="annotation text"/>
    <w:basedOn w:val="a"/>
    <w:semiHidden/>
    <w:rPr>
      <w:szCs w:val="20"/>
    </w:rPr>
  </w:style>
  <w:style w:type="paragraph" w:styleId="af">
    <w:name w:val="annotation subject"/>
    <w:basedOn w:val="ae"/>
    <w:next w:val="ae"/>
    <w:semiHidden/>
    <w:rPr>
      <w:b/>
      <w:bCs/>
    </w:rPr>
  </w:style>
  <w:style w:type="paragraph" w:customStyle="1" w:styleId="Z-Bul1">
    <w:name w:val="Z-Bul1"/>
    <w:basedOn w:val="a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a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a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277831@nscc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w0122904@nscc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0293156@nscc.c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14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>HueCubed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Minsu Lee</cp:lastModifiedBy>
  <cp:revision>3</cp:revision>
  <cp:lastPrinted>2008-01-03T18:38:00Z</cp:lastPrinted>
  <dcterms:created xsi:type="dcterms:W3CDTF">2017-03-28T15:53:00Z</dcterms:created>
  <dcterms:modified xsi:type="dcterms:W3CDTF">2017-03-28T16:09:00Z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